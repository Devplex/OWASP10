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D05" w:rsidRDefault="00C262A4">
      <w:pPr>
        <w:pStyle w:val="berschrift1"/>
        <w:rPr>
          <w:lang w:val="de-DE"/>
        </w:rPr>
      </w:pPr>
      <w:r>
        <w:rPr>
          <w:lang w:val="de-DE"/>
        </w:rPr>
        <w:t xml:space="preserve">Umfrage zu </w:t>
      </w:r>
      <w:r w:rsidR="0009347A">
        <w:rPr>
          <w:lang w:val="de-DE"/>
        </w:rPr>
        <w:t>der Benutzerfreundlichkeit und Verständlichkeit der Inhalte der Website über  OWASP10</w:t>
      </w:r>
    </w:p>
    <w:p w:rsidR="0009347A" w:rsidRPr="0009347A" w:rsidRDefault="0009347A" w:rsidP="0009347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:rsidR="00D34070" w:rsidRDefault="0078349A">
      <w:pPr>
        <w:pStyle w:val="Textkrper"/>
        <w:rPr>
          <w:lang w:val="de-DE"/>
        </w:rPr>
      </w:pPr>
      <w:r>
        <w:rPr>
          <w:lang w:val="de-DE"/>
        </w:rPr>
        <w:t>Wir bitten Sie nach dem Besuch unserer Website die folgenden Fragen pflichtbewusst zu beantworten, d</w:t>
      </w:r>
      <w:r w:rsidR="00C262A4">
        <w:rPr>
          <w:lang w:val="de-DE"/>
        </w:rPr>
        <w:t xml:space="preserve">amit wir zukünftig </w:t>
      </w:r>
      <w:r w:rsidR="0009347A">
        <w:rPr>
          <w:lang w:val="de-DE"/>
        </w:rPr>
        <w:t xml:space="preserve">die Inhalte und die Benutzerfreundlichkeit </w:t>
      </w:r>
      <w:r w:rsidR="00C262A4">
        <w:rPr>
          <w:lang w:val="de-DE"/>
        </w:rPr>
        <w:t xml:space="preserve"> </w:t>
      </w:r>
      <w:r w:rsidR="0009347A">
        <w:rPr>
          <w:lang w:val="de-DE"/>
        </w:rPr>
        <w:t>der Website verbessern</w:t>
      </w:r>
      <w:r w:rsidR="00C262A4">
        <w:rPr>
          <w:lang w:val="de-DE"/>
        </w:rPr>
        <w:t xml:space="preserve"> können</w:t>
      </w:r>
      <w:r>
        <w:rPr>
          <w:lang w:val="de-DE"/>
        </w:rPr>
        <w:t>.</w:t>
      </w:r>
      <w:r w:rsidR="00C262A4">
        <w:rPr>
          <w:lang w:val="de-DE"/>
        </w:rPr>
        <w:t xml:space="preserve"> </w:t>
      </w:r>
      <w:r w:rsidR="00C262A4" w:rsidRPr="00D34070">
        <w:rPr>
          <w:b/>
          <w:lang w:val="de-DE"/>
        </w:rPr>
        <w:t>Herzlichen Dank für Ihre Mithilfe!</w:t>
      </w:r>
      <w:r w:rsidR="00D34070">
        <w:rPr>
          <w:lang w:val="de-DE"/>
        </w:rPr>
        <w:t xml:space="preserve"> </w:t>
      </w:r>
    </w:p>
    <w:p w:rsidR="00E61D05" w:rsidRPr="00D34070" w:rsidRDefault="00D34070">
      <w:pPr>
        <w:pStyle w:val="Textkrper"/>
        <w:rPr>
          <w:i/>
          <w:lang w:val="de-DE"/>
        </w:rPr>
      </w:pPr>
      <w:r w:rsidRPr="00D34070">
        <w:rPr>
          <w:i/>
          <w:lang w:val="de-DE"/>
        </w:rPr>
        <w:t>Falls Sie Ihren Namen nicht nennen wollen</w:t>
      </w:r>
      <w:r>
        <w:rPr>
          <w:i/>
          <w:lang w:val="de-DE"/>
        </w:rPr>
        <w:t xml:space="preserve">, </w:t>
      </w:r>
      <w:r w:rsidRPr="00D34070">
        <w:rPr>
          <w:i/>
          <w:lang w:val="de-DE"/>
        </w:rPr>
        <w:t>reicht die Einteilung in eine Gruppe.</w:t>
      </w:r>
    </w:p>
    <w:p w:rsidR="00E61D05" w:rsidRDefault="00E61D05">
      <w:pPr>
        <w:pStyle w:val="Textkrper"/>
        <w:rPr>
          <w:lang w:val="de-DE"/>
        </w:rPr>
      </w:pPr>
    </w:p>
    <w:tbl>
      <w:tblPr>
        <w:tblW w:w="9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1"/>
        <w:gridCol w:w="1552"/>
        <w:gridCol w:w="1042"/>
        <w:gridCol w:w="1042"/>
        <w:gridCol w:w="1042"/>
        <w:gridCol w:w="1042"/>
        <w:gridCol w:w="1036"/>
      </w:tblGrid>
      <w:tr w:rsidR="00E61D05" w:rsidTr="003475C3">
        <w:trPr>
          <w:trHeight w:val="271"/>
        </w:trPr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61D05" w:rsidRDefault="00C262A4">
            <w:pPr>
              <w:pStyle w:val="berschrift4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Name</w:t>
            </w:r>
          </w:p>
        </w:tc>
        <w:tc>
          <w:tcPr>
            <w:tcW w:w="355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D05" w:rsidRDefault="00E61D05">
            <w:pPr>
              <w:rPr>
                <w:lang w:val="de-DE" w:eastAsia="de-DE" w:bidi="de-DE"/>
              </w:rPr>
            </w:pPr>
          </w:p>
        </w:tc>
      </w:tr>
      <w:tr w:rsidR="00E61D05" w:rsidTr="003475C3">
        <w:trPr>
          <w:trHeight w:val="271"/>
        </w:trPr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61D05" w:rsidRDefault="00C262A4">
            <w:pPr>
              <w:pStyle w:val="berschrift4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E-Mail</w:t>
            </w:r>
          </w:p>
        </w:tc>
        <w:tc>
          <w:tcPr>
            <w:tcW w:w="355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D05" w:rsidRDefault="00E61D05">
            <w:pPr>
              <w:rPr>
                <w:lang w:val="de-DE" w:eastAsia="de-DE" w:bidi="de-DE"/>
              </w:rPr>
            </w:pPr>
          </w:p>
        </w:tc>
      </w:tr>
      <w:tr w:rsidR="00E61D05" w:rsidTr="003475C3">
        <w:trPr>
          <w:trHeight w:val="271"/>
        </w:trPr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61D05" w:rsidRDefault="00C262A4">
            <w:pPr>
              <w:pStyle w:val="berschrift4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Telefon</w:t>
            </w:r>
          </w:p>
        </w:tc>
        <w:tc>
          <w:tcPr>
            <w:tcW w:w="355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D05" w:rsidRDefault="00E61D05">
            <w:pPr>
              <w:rPr>
                <w:lang w:val="de-DE" w:eastAsia="de-DE" w:bidi="de-DE"/>
              </w:rPr>
            </w:pPr>
          </w:p>
        </w:tc>
      </w:tr>
      <w:tr w:rsidR="00E61D05" w:rsidTr="003475C3">
        <w:trPr>
          <w:trHeight w:val="271"/>
        </w:trPr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61D05" w:rsidRDefault="0078349A">
            <w:pPr>
              <w:pStyle w:val="berschrift4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Gruppe (1,2 oder 3)</w:t>
            </w:r>
          </w:p>
          <w:p w:rsidR="0078349A" w:rsidRDefault="0078349A" w:rsidP="0078349A">
            <w:pPr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1 = TN*</w:t>
            </w:r>
            <w:r w:rsidRPr="0078349A">
              <w:rPr>
                <w:vertAlign w:val="superscript"/>
                <w:lang w:val="de-DE" w:eastAsia="de-DE" w:bidi="de-DE"/>
              </w:rPr>
              <w:t>1</w:t>
            </w:r>
            <w:r>
              <w:rPr>
                <w:vertAlign w:val="superscript"/>
                <w:lang w:val="de-DE" w:eastAsia="de-DE" w:bidi="de-DE"/>
              </w:rPr>
              <w:t xml:space="preserve"> </w:t>
            </w:r>
            <w:r>
              <w:rPr>
                <w:lang w:val="de-DE" w:eastAsia="de-DE" w:bidi="de-DE"/>
              </w:rPr>
              <w:t>Internetsicherheit</w:t>
            </w:r>
          </w:p>
          <w:p w:rsidR="0078349A" w:rsidRDefault="0078349A" w:rsidP="0078349A">
            <w:pPr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 xml:space="preserve">2 = </w:t>
            </w:r>
            <w:r>
              <w:rPr>
                <w:lang w:val="de-DE" w:eastAsia="de-DE" w:bidi="de-DE"/>
              </w:rPr>
              <w:t>TN*</w:t>
            </w:r>
            <w:r w:rsidRPr="0078349A">
              <w:rPr>
                <w:vertAlign w:val="superscript"/>
                <w:lang w:val="de-DE" w:eastAsia="de-DE" w:bidi="de-DE"/>
              </w:rPr>
              <w:t>1</w:t>
            </w:r>
            <w:r>
              <w:rPr>
                <w:vertAlign w:val="superscript"/>
                <w:lang w:val="de-DE" w:eastAsia="de-DE" w:bidi="de-DE"/>
              </w:rPr>
              <w:t xml:space="preserve"> </w:t>
            </w:r>
            <w:r>
              <w:rPr>
                <w:lang w:val="de-DE" w:eastAsia="de-DE" w:bidi="de-DE"/>
              </w:rPr>
              <w:t>Studiengang IFM</w:t>
            </w:r>
          </w:p>
          <w:p w:rsidR="0078349A" w:rsidRPr="0078349A" w:rsidRDefault="0078349A" w:rsidP="0078349A">
            <w:pPr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3 = Sonstige</w:t>
            </w:r>
          </w:p>
        </w:tc>
        <w:tc>
          <w:tcPr>
            <w:tcW w:w="355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D05" w:rsidRDefault="00E61D05">
            <w:pPr>
              <w:rPr>
                <w:lang w:val="de-DE" w:eastAsia="de-DE" w:bidi="de-DE"/>
              </w:rPr>
            </w:pPr>
          </w:p>
        </w:tc>
      </w:tr>
      <w:tr w:rsidR="00E61D05" w:rsidTr="003475C3">
        <w:trPr>
          <w:trHeight w:val="6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</w:tcPr>
          <w:p w:rsidR="00E61D05" w:rsidRDefault="00E61D05">
            <w:pPr>
              <w:pStyle w:val="berschrift2"/>
              <w:rPr>
                <w:lang w:val="de-DE" w:eastAsia="de-DE" w:bidi="de-DE"/>
              </w:rPr>
            </w:pPr>
          </w:p>
        </w:tc>
      </w:tr>
      <w:tr w:rsidR="00E61D05" w:rsidTr="003475C3">
        <w:trPr>
          <w:trHeight w:val="688"/>
        </w:trPr>
        <w:tc>
          <w:tcPr>
            <w:tcW w:w="22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E61D05">
            <w:pPr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C262A4">
            <w:pPr>
              <w:pStyle w:val="berschrift2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Stimme völlig zu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C262A4">
            <w:pPr>
              <w:pStyle w:val="berschrift2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Stimme zu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C262A4">
            <w:pPr>
              <w:pStyle w:val="berschrift2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Neutral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C262A4">
            <w:pPr>
              <w:pStyle w:val="berschrift2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Lehne ab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C262A4">
            <w:pPr>
              <w:pStyle w:val="berschrift2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Lehne völlig ab</w:t>
            </w:r>
          </w:p>
        </w:tc>
      </w:tr>
      <w:tr w:rsidR="00E61D05" w:rsidTr="003475C3">
        <w:trPr>
          <w:trHeight w:val="474"/>
        </w:trPr>
        <w:tc>
          <w:tcPr>
            <w:tcW w:w="22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A4328A">
            <w:pPr>
              <w:pStyle w:val="Textkrper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Die Website hat mich direkt angesprochen.</w:t>
            </w:r>
            <w:r w:rsidR="00C262A4">
              <w:rPr>
                <w:lang w:val="de-DE" w:eastAsia="de-DE" w:bidi="de-DE"/>
              </w:rPr>
              <w:t xml:space="preserve"> 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</w:tr>
      <w:tr w:rsidR="00E61D05" w:rsidTr="003475C3">
        <w:trPr>
          <w:trHeight w:val="474"/>
        </w:trPr>
        <w:tc>
          <w:tcPr>
            <w:tcW w:w="22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A4328A">
            <w:pPr>
              <w:pStyle w:val="Textkrper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Die Orientierung auf der Website</w:t>
            </w:r>
            <w:r w:rsidR="00D34070">
              <w:rPr>
                <w:lang w:val="de-DE" w:eastAsia="de-DE" w:bidi="de-DE"/>
              </w:rPr>
              <w:t xml:space="preserve"> war gut.</w:t>
            </w:r>
            <w:r w:rsidR="00C262A4">
              <w:rPr>
                <w:lang w:val="de-DE" w:eastAsia="de-DE" w:bidi="de-DE"/>
              </w:rPr>
              <w:t xml:space="preserve"> 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</w:tr>
      <w:tr w:rsidR="00E61D05" w:rsidTr="003475C3">
        <w:trPr>
          <w:trHeight w:val="474"/>
        </w:trPr>
        <w:tc>
          <w:tcPr>
            <w:tcW w:w="22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D34070">
            <w:pPr>
              <w:pStyle w:val="Textkrper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Die Informationen auf der Website waren klar und deutlich zu verstehen.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</w:tr>
      <w:tr w:rsidR="00E61D05" w:rsidTr="003475C3">
        <w:trPr>
          <w:trHeight w:val="474"/>
        </w:trPr>
        <w:tc>
          <w:tcPr>
            <w:tcW w:w="22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D34070">
            <w:pPr>
              <w:pStyle w:val="Textkrper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Das Design der Website hat mir gefallen.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</w:tr>
      <w:tr w:rsidR="00E61D05" w:rsidTr="003475C3">
        <w:trPr>
          <w:trHeight w:val="474"/>
        </w:trPr>
        <w:tc>
          <w:tcPr>
            <w:tcW w:w="22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C262A4">
            <w:pPr>
              <w:pStyle w:val="Textkrper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 xml:space="preserve">Der </w:t>
            </w:r>
            <w:r w:rsidR="00D34070">
              <w:rPr>
                <w:lang w:val="de-DE" w:eastAsia="de-DE" w:bidi="de-DE"/>
              </w:rPr>
              <w:t>Inhalt der Website wurde professionell erarbeitet und präsentiert.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</w:tr>
      <w:tr w:rsidR="00E61D05" w:rsidTr="003475C3">
        <w:trPr>
          <w:trHeight w:val="474"/>
        </w:trPr>
        <w:tc>
          <w:tcPr>
            <w:tcW w:w="22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D34070">
            <w:pPr>
              <w:pStyle w:val="Textkrper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Die Website ist einfach zu bedienen.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</w:tr>
      <w:tr w:rsidR="00E61D05" w:rsidTr="003475C3">
        <w:trPr>
          <w:trHeight w:val="474"/>
        </w:trPr>
        <w:tc>
          <w:tcPr>
            <w:tcW w:w="22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D34070">
            <w:pPr>
              <w:pStyle w:val="Textkrper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Mit der Schriftart und dem Stil der Website bin ich zufrieden.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</w:tr>
      <w:tr w:rsidR="00E61D05" w:rsidTr="003475C3">
        <w:trPr>
          <w:trHeight w:val="474"/>
        </w:trPr>
        <w:tc>
          <w:tcPr>
            <w:tcW w:w="22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3475C3">
            <w:pPr>
              <w:pStyle w:val="Textkrper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Den Ablauf der vorgestellten Angriffe habe ich verstanden.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</w:tr>
      <w:tr w:rsidR="00E61D05" w:rsidTr="003475C3">
        <w:trPr>
          <w:trHeight w:val="474"/>
        </w:trPr>
        <w:tc>
          <w:tcPr>
            <w:tcW w:w="22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3475C3">
            <w:pPr>
              <w:pStyle w:val="Textkrper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Ich weiß jetzt, welche Schutzmaßnahmen für welche Art von Angriffen notwendig ist.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</w:tr>
      <w:tr w:rsidR="00E61D05" w:rsidTr="003475C3">
        <w:trPr>
          <w:trHeight w:val="474"/>
        </w:trPr>
        <w:tc>
          <w:tcPr>
            <w:tcW w:w="22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3475C3">
            <w:pPr>
              <w:pStyle w:val="Textkrper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In den Videos werden Informationen verständlich übermittelt.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</w:tr>
      <w:tr w:rsidR="00E61D05" w:rsidTr="003475C3">
        <w:trPr>
          <w:trHeight w:val="474"/>
        </w:trPr>
        <w:tc>
          <w:tcPr>
            <w:tcW w:w="22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152C25">
            <w:pPr>
              <w:pStyle w:val="Textkrper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Der Einbau eines Quiz über Inhalte würde ich gut finden.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</w:tr>
      <w:tr w:rsidR="00E61D05" w:rsidTr="003475C3">
        <w:trPr>
          <w:trHeight w:val="474"/>
        </w:trPr>
        <w:tc>
          <w:tcPr>
            <w:tcW w:w="22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E61D05">
            <w:pPr>
              <w:pStyle w:val="Textkrper"/>
              <w:rPr>
                <w:lang w:val="de-DE" w:eastAsia="de-DE" w:bidi="de-DE"/>
              </w:rPr>
            </w:pPr>
            <w:bookmarkStart w:id="0" w:name="_GoBack"/>
            <w:bookmarkEnd w:id="0"/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1D05" w:rsidRDefault="00E61D05">
            <w:pPr>
              <w:jc w:val="center"/>
              <w:rPr>
                <w:lang w:val="de-DE" w:eastAsia="de-DE" w:bidi="de-DE"/>
              </w:rPr>
            </w:pPr>
          </w:p>
        </w:tc>
      </w:tr>
      <w:tr w:rsidR="00E61D05" w:rsidTr="003475C3">
        <w:trPr>
          <w:trHeight w:val="2038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D05" w:rsidRDefault="00D34070">
            <w:pPr>
              <w:pStyle w:val="berschrift4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>Sonstiges (Verbesserungsvorschläge, Ideen, Kritik)</w:t>
            </w:r>
            <w:r w:rsidR="00C262A4">
              <w:rPr>
                <w:lang w:val="de-DE" w:eastAsia="de-DE" w:bidi="de-DE"/>
              </w:rPr>
              <w:t>:</w:t>
            </w:r>
          </w:p>
          <w:p w:rsidR="00E61D05" w:rsidRDefault="00E61D05">
            <w:pPr>
              <w:rPr>
                <w:lang w:val="de-DE" w:eastAsia="de-DE" w:bidi="de-DE"/>
              </w:rPr>
            </w:pPr>
          </w:p>
          <w:p w:rsidR="00E61D05" w:rsidRDefault="00E61D05">
            <w:pPr>
              <w:rPr>
                <w:lang w:val="de-DE" w:eastAsia="de-DE" w:bidi="de-DE"/>
              </w:rPr>
            </w:pPr>
          </w:p>
          <w:p w:rsidR="00E61D05" w:rsidRDefault="00E61D05">
            <w:pPr>
              <w:rPr>
                <w:lang w:val="de-DE" w:eastAsia="de-DE" w:bidi="de-DE"/>
              </w:rPr>
            </w:pPr>
          </w:p>
          <w:p w:rsidR="00E61D05" w:rsidRDefault="00E61D05">
            <w:pPr>
              <w:rPr>
                <w:lang w:val="de-DE" w:eastAsia="de-DE" w:bidi="de-DE"/>
              </w:rPr>
            </w:pPr>
          </w:p>
          <w:p w:rsidR="00E61D05" w:rsidRDefault="00E61D05">
            <w:pPr>
              <w:rPr>
                <w:lang w:val="de-DE" w:eastAsia="de-DE" w:bidi="de-DE"/>
              </w:rPr>
            </w:pPr>
          </w:p>
          <w:p w:rsidR="00E61D05" w:rsidRDefault="00E61D05">
            <w:pPr>
              <w:rPr>
                <w:lang w:val="de-DE" w:eastAsia="de-DE" w:bidi="de-DE"/>
              </w:rPr>
            </w:pPr>
          </w:p>
        </w:tc>
      </w:tr>
    </w:tbl>
    <w:p w:rsidR="00E61D05" w:rsidRDefault="00E61D05">
      <w:pPr>
        <w:pStyle w:val="Textkrper"/>
        <w:rPr>
          <w:lang w:val="de-DE"/>
        </w:rPr>
      </w:pPr>
    </w:p>
    <w:sectPr w:rsidR="00E61D05">
      <w:footerReference w:type="default" r:id="rId7"/>
      <w:pgSz w:w="11907" w:h="1683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812" w:rsidRDefault="00A33812" w:rsidP="003475C3">
      <w:r>
        <w:separator/>
      </w:r>
    </w:p>
  </w:endnote>
  <w:endnote w:type="continuationSeparator" w:id="0">
    <w:p w:rsidR="00A33812" w:rsidRDefault="00A33812" w:rsidP="00347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5C3" w:rsidRPr="003475C3" w:rsidRDefault="00F7250A">
    <w:pPr>
      <w:pStyle w:val="Fuzeile"/>
      <w:rPr>
        <w:lang w:val="de-DE"/>
      </w:rPr>
    </w:pPr>
    <w:r>
      <w:rPr>
        <w:lang w:val="de-DE" w:eastAsia="de-DE" w:bidi="de-DE"/>
      </w:rPr>
      <w:t>TN*</w:t>
    </w:r>
    <w:r w:rsidRPr="0078349A">
      <w:rPr>
        <w:vertAlign w:val="superscript"/>
        <w:lang w:val="de-DE" w:eastAsia="de-DE" w:bidi="de-DE"/>
      </w:rPr>
      <w:t>1</w:t>
    </w:r>
    <w:r>
      <w:rPr>
        <w:vertAlign w:val="superscript"/>
        <w:lang w:val="de-DE" w:eastAsia="de-DE" w:bidi="de-DE"/>
      </w:rPr>
      <w:t xml:space="preserve"> </w:t>
    </w:r>
    <w:r w:rsidR="003475C3">
      <w:rPr>
        <w:lang w:val="de-DE"/>
      </w:rPr>
      <w:t xml:space="preserve"> = Teilnehmer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812" w:rsidRDefault="00A33812" w:rsidP="003475C3">
      <w:r>
        <w:separator/>
      </w:r>
    </w:p>
  </w:footnote>
  <w:footnote w:type="continuationSeparator" w:id="0">
    <w:p w:rsidR="00A33812" w:rsidRDefault="00A33812" w:rsidP="003475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oNotTrackMove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9347A"/>
    <w:rsid w:val="0009347A"/>
    <w:rsid w:val="00152C25"/>
    <w:rsid w:val="003475C3"/>
    <w:rsid w:val="0078349A"/>
    <w:rsid w:val="00A33812"/>
    <w:rsid w:val="00A4328A"/>
    <w:rsid w:val="00C262A4"/>
    <w:rsid w:val="00D34070"/>
    <w:rsid w:val="00E61D05"/>
    <w:rsid w:val="00F7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259FF6"/>
  <w15:docId w15:val="{7835B949-9B60-401E-A88C-0F019D7A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Tahoma" w:hAnsi="Tahoma" w:cs="Tahoma"/>
    </w:rPr>
  </w:style>
  <w:style w:type="paragraph" w:styleId="berschrift1">
    <w:name w:val="heading 1"/>
    <w:basedOn w:val="Standard"/>
    <w:next w:val="Standard"/>
    <w:qFormat/>
    <w:pPr>
      <w:jc w:val="center"/>
      <w:outlineLvl w:val="0"/>
    </w:pPr>
    <w:rPr>
      <w:b/>
      <w:i/>
      <w:sz w:val="36"/>
      <w:szCs w:val="36"/>
    </w:rPr>
  </w:style>
  <w:style w:type="paragraph" w:styleId="berschrift2">
    <w:name w:val="heading 2"/>
    <w:basedOn w:val="Standard"/>
    <w:next w:val="Standard"/>
    <w:qFormat/>
    <w:pPr>
      <w:jc w:val="center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bCs/>
      <w:sz w:val="24"/>
      <w:szCs w:val="24"/>
    </w:rPr>
  </w:style>
  <w:style w:type="paragraph" w:styleId="berschrift4">
    <w:name w:val="heading 4"/>
    <w:basedOn w:val="Standard"/>
    <w:next w:val="Standard"/>
    <w:qFormat/>
    <w:pPr>
      <w:outlineLvl w:val="3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</w:style>
  <w:style w:type="paragraph" w:styleId="Kopfzeile">
    <w:name w:val="header"/>
    <w:basedOn w:val="Standard"/>
    <w:link w:val="KopfzeileZchn"/>
    <w:uiPriority w:val="99"/>
    <w:unhideWhenUsed/>
    <w:rsid w:val="003475C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475C3"/>
    <w:rPr>
      <w:rFonts w:ascii="Tahoma" w:hAnsi="Tahoma" w:cs="Tahoma"/>
    </w:rPr>
  </w:style>
  <w:style w:type="paragraph" w:styleId="Fuzeile">
    <w:name w:val="footer"/>
    <w:basedOn w:val="Standard"/>
    <w:link w:val="FuzeileZchn"/>
    <w:uiPriority w:val="99"/>
    <w:unhideWhenUsed/>
    <w:rsid w:val="003475C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475C3"/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isUniPc\AppData\Roaming\Microsoft\Templates\Umfrage%20zu%20den%20Dienstleistungen%20eines%20Reiseb&#252;r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8679038-5905-400D-8B81-E79E492028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Umfrage zu den Dienstleistungen eines Reisebüros</Template>
  <TotalTime>0</TotalTime>
  <Pages>1</Pages>
  <Words>185</Words>
  <Characters>1171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Umfrage zu den Dienstleistungen eines Reisebüros</vt:lpstr>
    </vt:vector>
  </TitlesOfParts>
  <Manager/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SimisUniPc</dc:creator>
  <cp:keywords/>
  <dc:description/>
  <cp:lastModifiedBy>Simeon Weigel</cp:lastModifiedBy>
  <cp:revision>5</cp:revision>
  <dcterms:created xsi:type="dcterms:W3CDTF">2017-11-22T15:04:00Z</dcterms:created>
  <dcterms:modified xsi:type="dcterms:W3CDTF">2017-11-22T15:27:00Z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TC060883741031</vt:lpwstr>
  </property>
</Properties>
</file>